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7D931" w14:textId="77777777" w:rsidR="00154354" w:rsidRDefault="006D6983" w:rsidP="005226FF">
      <w:pPr>
        <w:pStyle w:val="Date"/>
        <w:spacing w:line="0" w:lineRule="atLeast"/>
        <w:rPr>
          <w:sz w:val="84"/>
        </w:rPr>
      </w:pPr>
      <w:r w:rsidRPr="000A6FAB">
        <w:rPr>
          <w:noProof/>
          <w:sz w:val="84"/>
        </w:rPr>
        <mc:AlternateContent>
          <mc:Choice Requires="wps">
            <w:drawing>
              <wp:anchor distT="45720" distB="45720" distL="114300" distR="114300" simplePos="0" relativeHeight="251658240" behindDoc="0" locked="1" layoutInCell="1" allowOverlap="1" wp14:anchorId="5C526B50" wp14:editId="48093BB7">
                <wp:simplePos x="0" y="0"/>
                <wp:positionH relativeFrom="page">
                  <wp:posOffset>714375</wp:posOffset>
                </wp:positionH>
                <wp:positionV relativeFrom="margin">
                  <wp:align>top</wp:align>
                </wp:positionV>
                <wp:extent cx="2228850" cy="9877425"/>
                <wp:effectExtent l="0" t="0" r="0" b="9525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987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0E290" w14:textId="77777777" w:rsidR="006D6983" w:rsidRDefault="006D6983" w:rsidP="006D6983">
                            <w:pPr>
                              <w:pStyle w:val="Photo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65DE494D" wp14:editId="27AFB6AD">
                                  <wp:extent cx="1428750" cy="1752600"/>
                                  <wp:effectExtent l="190500" t="190500" r="190500" b="19050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9239" r="92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0" cy="1752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90500" algn="tl" rotWithShape="0">
                                              <a:srgbClr val="000000">
                                                <a:alpha val="70000"/>
                                              </a:srgbClr>
                                            </a:outerShdw>
                                          </a:effectLst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alias w:val="Your Name"/>
                              <w:tag w:val="Your Name"/>
                              <w:id w:val="-1489158292"/>
                              <w:placeholder>
                                <w:docPart w:val="AA5D29EA706447938A833764E489072A"/>
                              </w:placeholder>
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 w16sdtdh:storeItemChecksum="4Hgrig=="/>
                              <w15:appearance w15:val="hidden"/>
                            </w:sdtPr>
                            <w:sdtEndPr/>
                            <w:sdtContent>
                              <w:p w14:paraId="3CC07100" w14:textId="77777777" w:rsidR="006D6983" w:rsidRPr="00486E5D" w:rsidRDefault="00F0227E" w:rsidP="006D6983">
                                <w:pPr>
                                  <w:pStyle w:val="Title"/>
                                </w:pPr>
                                <w:r>
                                  <w:t>Contact</w:t>
                                </w:r>
                              </w:p>
                            </w:sdtContent>
                          </w:sdt>
                          <w:p w14:paraId="3DBBD9CE" w14:textId="0BD23391" w:rsidR="006D6983" w:rsidRPr="00502FBC" w:rsidRDefault="00463146" w:rsidP="00F0227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rFonts w:ascii="Segoe UI" w:hAnsi="Segoe UI" w:cs="Segoe UI"/>
                                  <w:sz w:val="22"/>
                                  <w:szCs w:val="22"/>
                                  <w:shd w:val="clear" w:color="auto" w:fill="FFFFFF"/>
                                </w:rPr>
                                <w:alias w:val="Position Title"/>
                                <w:tag w:val=""/>
                                <w:id w:val="-214128171"/>
                                <w:placeholder>
                                  <w:docPart w:val="DAB7DCECFFE54D32A0A88F9AA34E060E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7B01C3" w:rsidRPr="00502FBC">
                                  <w:rPr>
                                    <w:rFonts w:ascii="Segoe UI" w:hAnsi="Segoe UI" w:cs="Segoe UI"/>
                                    <w:sz w:val="22"/>
                                    <w:szCs w:val="22"/>
                                    <w:shd w:val="clear" w:color="auto" w:fill="FFFFFF"/>
                                  </w:rPr>
                                  <w:t xml:space="preserve">Phone: </w:t>
                                </w:r>
                                <w:r w:rsidR="007B01C3" w:rsidRPr="00502FBC">
                                  <w:rPr>
                                    <w:rFonts w:ascii="Segoe UI" w:hAnsi="Segoe UI" w:cs="Segoe UI"/>
                                    <w:sz w:val="22"/>
                                    <w:szCs w:val="22"/>
                                    <w:shd w:val="clear" w:color="auto" w:fill="FFFFFF"/>
                                  </w:rPr>
                                  <w:br/>
                                  <w:t>03403532622</w:t>
                                </w:r>
                                <w:r w:rsidR="007B01C3" w:rsidRPr="00502FBC">
                                  <w:rPr>
                                    <w:rFonts w:ascii="Segoe UI" w:hAnsi="Segoe UI" w:cs="Segoe UI"/>
                                    <w:sz w:val="22"/>
                                    <w:szCs w:val="22"/>
                                    <w:shd w:val="clear" w:color="auto" w:fill="FFFFFF"/>
                                  </w:rPr>
                                  <w:br/>
                                  <w:t>03163748154</w:t>
                                </w:r>
                                <w:r w:rsidR="007B01C3" w:rsidRPr="00502FBC">
                                  <w:rPr>
                                    <w:rFonts w:ascii="Segoe UI" w:hAnsi="Segoe UI" w:cs="Segoe UI"/>
                                    <w:sz w:val="22"/>
                                    <w:szCs w:val="22"/>
                                    <w:shd w:val="clear" w:color="auto" w:fill="FFFFFF"/>
                                  </w:rPr>
                                  <w:br/>
                                </w:r>
                                <w:r w:rsidR="007B01C3" w:rsidRPr="00502FBC">
                                  <w:rPr>
                                    <w:rFonts w:ascii="Segoe UI" w:hAnsi="Segoe UI" w:cs="Segoe UI"/>
                                    <w:sz w:val="22"/>
                                    <w:szCs w:val="22"/>
                                    <w:shd w:val="clear" w:color="auto" w:fill="FFFFFF"/>
                                  </w:rPr>
                                  <w:br/>
                                  <w:t>Email:</w:t>
                                </w:r>
                                <w:r w:rsidR="007B01C3" w:rsidRPr="00502FBC">
                                  <w:rPr>
                                    <w:rFonts w:ascii="Segoe UI" w:hAnsi="Segoe UI" w:cs="Segoe UI"/>
                                    <w:sz w:val="22"/>
                                    <w:szCs w:val="22"/>
                                    <w:shd w:val="clear" w:color="auto" w:fill="FFFFFF"/>
                                  </w:rPr>
                                  <w:br/>
                                  <w:t>Mohammadawaismeo7@gmail.com</w:t>
                                </w:r>
                                <w:r w:rsidR="007B01C3" w:rsidRPr="00502FBC">
                                  <w:rPr>
                                    <w:rFonts w:ascii="Segoe UI" w:hAnsi="Segoe UI" w:cs="Segoe UI"/>
                                    <w:sz w:val="22"/>
                                    <w:szCs w:val="22"/>
                                    <w:shd w:val="clear" w:color="auto" w:fill="FFFFFF"/>
                                  </w:rPr>
                                  <w:br/>
                                </w:r>
                                <w:r w:rsidR="007B01C3" w:rsidRPr="00502FBC">
                                  <w:rPr>
                                    <w:rFonts w:ascii="Segoe UI" w:hAnsi="Segoe UI" w:cs="Segoe UI"/>
                                    <w:sz w:val="22"/>
                                    <w:szCs w:val="22"/>
                                    <w:shd w:val="clear" w:color="auto" w:fill="FFFFFF"/>
                                  </w:rPr>
                                  <w:br/>
                                  <w:t>Address:</w:t>
                                </w:r>
                                <w:r w:rsidR="007B01C3" w:rsidRPr="00502FBC">
                                  <w:rPr>
                                    <w:rFonts w:ascii="Segoe UI" w:hAnsi="Segoe UI" w:cs="Segoe UI"/>
                                    <w:sz w:val="22"/>
                                    <w:szCs w:val="22"/>
                                    <w:shd w:val="clear" w:color="auto" w:fill="FFFFFF"/>
                                  </w:rPr>
                                  <w:br/>
                                  <w:t>A-49 SITE AREA INDUS HILL CUSTOM HOUSE Hyderabad</w:t>
                                </w:r>
                                <w:r w:rsidR="00D24BD5" w:rsidRPr="00502FBC">
                                  <w:rPr>
                                    <w:rFonts w:ascii="Segoe UI" w:hAnsi="Segoe UI" w:cs="Segoe UI"/>
                                    <w:sz w:val="22"/>
                                    <w:szCs w:val="22"/>
                                    <w:shd w:val="clear" w:color="auto" w:fill="FFFFFF"/>
                                  </w:rPr>
                                  <w:t>. 71000 Pakistan</w:t>
                                </w:r>
                                <w:r w:rsidR="007B01C3" w:rsidRPr="00502FBC">
                                  <w:rPr>
                                    <w:rFonts w:ascii="Segoe UI" w:hAnsi="Segoe UI" w:cs="Segoe UI"/>
                                    <w:sz w:val="22"/>
                                    <w:szCs w:val="22"/>
                                    <w:shd w:val="clear" w:color="auto" w:fill="FFFFFF"/>
                                  </w:rPr>
                                  <w:br/>
                                </w:r>
                                <w:r w:rsidR="007B01C3" w:rsidRPr="00502FBC">
                                  <w:rPr>
                                    <w:rFonts w:ascii="Segoe UI" w:hAnsi="Segoe UI" w:cs="Segoe UI"/>
                                    <w:sz w:val="22"/>
                                    <w:szCs w:val="22"/>
                                    <w:shd w:val="clear" w:color="auto" w:fill="FFFFFF"/>
                                  </w:rPr>
                                  <w:br/>
                                  <w:t>LinkedIn:</w:t>
                                </w:r>
                                <w:r w:rsidR="007B01C3" w:rsidRPr="00502FBC">
                                  <w:rPr>
                                    <w:rFonts w:ascii="Segoe UI" w:hAnsi="Segoe UI" w:cs="Segoe UI"/>
                                    <w:sz w:val="22"/>
                                    <w:szCs w:val="22"/>
                                    <w:shd w:val="clear" w:color="auto" w:fill="FFFFFF"/>
                                  </w:rPr>
                                  <w:br/>
                                  <w:t xml:space="preserve">https://www.linkedin.com/in/awais-meo-15892a1b9 </w:t>
                                </w:r>
                              </w:sdtContent>
                            </w:sdt>
                          </w:p>
                          <w:p w14:paraId="3E526B87" w14:textId="5C536801" w:rsidR="00ED2E54" w:rsidRDefault="00ED2E54" w:rsidP="00ED2E54">
                            <w:pPr>
                              <w:pStyle w:val="Heading2"/>
                            </w:pPr>
                            <w:r>
                              <w:t>Date of birth</w:t>
                            </w:r>
                          </w:p>
                          <w:p w14:paraId="07116C75" w14:textId="1B0BF80E" w:rsidR="00AB3766" w:rsidRPr="00502FBC" w:rsidRDefault="00AB3766" w:rsidP="00AB376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502FBC">
                              <w:rPr>
                                <w:sz w:val="22"/>
                                <w:szCs w:val="22"/>
                              </w:rPr>
                              <w:t>16/01</w:t>
                            </w:r>
                            <w:r w:rsidR="00E02DB3" w:rsidRPr="00502FBC">
                              <w:rPr>
                                <w:sz w:val="22"/>
                                <w:szCs w:val="22"/>
                              </w:rPr>
                              <w:t>/2001</w:t>
                            </w:r>
                          </w:p>
                          <w:p w14:paraId="446AB81F" w14:textId="77777777" w:rsidR="008B6BDE" w:rsidRDefault="008B6BDE" w:rsidP="008B6BDE">
                            <w:pPr>
                              <w:pStyle w:val="Heading2"/>
                            </w:pPr>
                            <w:r>
                              <w:t xml:space="preserve">REFERENCES </w:t>
                            </w:r>
                          </w:p>
                          <w:p w14:paraId="7FCB8AF1" w14:textId="6EE6AB9D" w:rsidR="009668D9" w:rsidRDefault="008B6BDE" w:rsidP="008B6BDE">
                            <w:pPr>
                              <w:pStyle w:val="ContactInfo"/>
                              <w:rPr>
                                <w:sz w:val="22"/>
                                <w:szCs w:val="22"/>
                              </w:rPr>
                            </w:pPr>
                            <w:r w:rsidRPr="00502FBC">
                              <w:rPr>
                                <w:sz w:val="22"/>
                                <w:szCs w:val="22"/>
                              </w:rPr>
                              <w:t xml:space="preserve">Available on request </w:t>
                            </w:r>
                            <w:r w:rsidR="00260579" w:rsidRPr="00502FB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8B7C4D7" w14:textId="68305338" w:rsidR="00502FBC" w:rsidRPr="00502FBC" w:rsidRDefault="00C96361" w:rsidP="00502FBC">
                            <w:pPr>
                              <w:pStyle w:val="Heading2"/>
                            </w:pPr>
                            <w:r>
                              <w:t>internship</w:t>
                            </w:r>
                          </w:p>
                          <w:p w14:paraId="4AF5E4A5" w14:textId="56C73B9A" w:rsidR="00F0227E" w:rsidRPr="00634858" w:rsidRDefault="004D5A21" w:rsidP="0063485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DM Sans" w:hAnsi="DM Sans"/>
                                <w:color w:val="000000"/>
                                <w:spacing w:val="-3"/>
                                <w:sz w:val="21"/>
                                <w:szCs w:val="21"/>
                                <w:shd w:val="clear" w:color="auto" w:fill="F2F5FA"/>
                              </w:rPr>
                              <w:t>I have been selected as a Student Brand Ambassador under the Virtual Internship Program of the National Financial Literacy Program for Youth (A project of the State Bank of Pakistan).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26B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56.25pt;margin-top:0;width:175.5pt;height:777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" filled="f" stroked="f">
                <v:textbox inset="0,0,0,0">
                  <w:txbxContent>
                    <w:p w14:paraId="02C0E290" w14:textId="77777777" w:rsidR="006D6983" w:rsidRDefault="006D6983" w:rsidP="006D6983">
                      <w:pPr>
                        <w:pStyle w:val="Photo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65DE494D" wp14:editId="27AFB6AD">
                            <wp:extent cx="1428750" cy="1752600"/>
                            <wp:effectExtent l="190500" t="190500" r="190500" b="19050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9239" r="92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0" cy="17526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190500" algn="tl" rotWithShape="0">
                                        <a:srgbClr val="000000">
                                          <a:alpha val="70000"/>
                                        </a:srgbClr>
                                      </a:outerShdw>
                                    </a:effectLst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alias w:val="Your Name"/>
                        <w:tag w:val="Your Name"/>
                        <w:id w:val="-1489158292"/>
                        <w:placeholder>
                          <w:docPart w:val="AA5D29EA706447938A833764E489072A"/>
                        </w:placeholder>
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 w16sdtdh:storeItemChecksum="4Hgrig=="/>
                        <w15:appearance w15:val="hidden"/>
                      </w:sdtPr>
                      <w:sdtEndPr/>
                      <w:sdtContent>
                        <w:p w14:paraId="3CC07100" w14:textId="77777777" w:rsidR="006D6983" w:rsidRPr="00486E5D" w:rsidRDefault="00F0227E" w:rsidP="006D6983">
                          <w:pPr>
                            <w:pStyle w:val="Title"/>
                          </w:pPr>
                          <w:r>
                            <w:t>Contact</w:t>
                          </w:r>
                        </w:p>
                      </w:sdtContent>
                    </w:sdt>
                    <w:p w14:paraId="3DBBD9CE" w14:textId="0BD23391" w:rsidR="006D6983" w:rsidRPr="00502FBC" w:rsidRDefault="00463146" w:rsidP="00F0227E">
                      <w:pPr>
                        <w:rPr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rFonts w:ascii="Segoe UI" w:hAnsi="Segoe UI" w:cs="Segoe UI"/>
                            <w:sz w:val="22"/>
                            <w:szCs w:val="22"/>
                            <w:shd w:val="clear" w:color="auto" w:fill="FFFFFF"/>
                          </w:rPr>
                          <w:alias w:val="Position Title"/>
                          <w:tag w:val=""/>
                          <w:id w:val="-214128171"/>
                          <w:placeholder>
                            <w:docPart w:val="DAB7DCECFFE54D32A0A88F9AA34E060E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7B01C3" w:rsidRPr="00502FBC">
                            <w:rPr>
                              <w:rFonts w:ascii="Segoe UI" w:hAnsi="Segoe UI" w:cs="Segoe UI"/>
                              <w:sz w:val="22"/>
                              <w:szCs w:val="22"/>
                              <w:shd w:val="clear" w:color="auto" w:fill="FFFFFF"/>
                            </w:rPr>
                            <w:t xml:space="preserve">Phone: </w:t>
                          </w:r>
                          <w:r w:rsidR="007B01C3" w:rsidRPr="00502FBC">
                            <w:rPr>
                              <w:rFonts w:ascii="Segoe UI" w:hAnsi="Segoe UI" w:cs="Segoe UI"/>
                              <w:sz w:val="22"/>
                              <w:szCs w:val="22"/>
                              <w:shd w:val="clear" w:color="auto" w:fill="FFFFFF"/>
                            </w:rPr>
                            <w:br/>
                            <w:t>03403532622</w:t>
                          </w:r>
                          <w:r w:rsidR="007B01C3" w:rsidRPr="00502FBC">
                            <w:rPr>
                              <w:rFonts w:ascii="Segoe UI" w:hAnsi="Segoe UI" w:cs="Segoe UI"/>
                              <w:sz w:val="22"/>
                              <w:szCs w:val="22"/>
                              <w:shd w:val="clear" w:color="auto" w:fill="FFFFFF"/>
                            </w:rPr>
                            <w:br/>
                            <w:t>03163748154</w:t>
                          </w:r>
                          <w:r w:rsidR="007B01C3" w:rsidRPr="00502FBC">
                            <w:rPr>
                              <w:rFonts w:ascii="Segoe UI" w:hAnsi="Segoe UI" w:cs="Segoe UI"/>
                              <w:sz w:val="22"/>
                              <w:szCs w:val="22"/>
                              <w:shd w:val="clear" w:color="auto" w:fill="FFFFFF"/>
                            </w:rPr>
                            <w:br/>
                          </w:r>
                          <w:r w:rsidR="007B01C3" w:rsidRPr="00502FBC">
                            <w:rPr>
                              <w:rFonts w:ascii="Segoe UI" w:hAnsi="Segoe UI" w:cs="Segoe UI"/>
                              <w:sz w:val="22"/>
                              <w:szCs w:val="22"/>
                              <w:shd w:val="clear" w:color="auto" w:fill="FFFFFF"/>
                            </w:rPr>
                            <w:br/>
                            <w:t>Email:</w:t>
                          </w:r>
                          <w:r w:rsidR="007B01C3" w:rsidRPr="00502FBC">
                            <w:rPr>
                              <w:rFonts w:ascii="Segoe UI" w:hAnsi="Segoe UI" w:cs="Segoe UI"/>
                              <w:sz w:val="22"/>
                              <w:szCs w:val="22"/>
                              <w:shd w:val="clear" w:color="auto" w:fill="FFFFFF"/>
                            </w:rPr>
                            <w:br/>
                            <w:t>Mohammadawaismeo7@gmail.com</w:t>
                          </w:r>
                          <w:r w:rsidR="007B01C3" w:rsidRPr="00502FBC">
                            <w:rPr>
                              <w:rFonts w:ascii="Segoe UI" w:hAnsi="Segoe UI" w:cs="Segoe UI"/>
                              <w:sz w:val="22"/>
                              <w:szCs w:val="22"/>
                              <w:shd w:val="clear" w:color="auto" w:fill="FFFFFF"/>
                            </w:rPr>
                            <w:br/>
                          </w:r>
                          <w:r w:rsidR="007B01C3" w:rsidRPr="00502FBC">
                            <w:rPr>
                              <w:rFonts w:ascii="Segoe UI" w:hAnsi="Segoe UI" w:cs="Segoe UI"/>
                              <w:sz w:val="22"/>
                              <w:szCs w:val="22"/>
                              <w:shd w:val="clear" w:color="auto" w:fill="FFFFFF"/>
                            </w:rPr>
                            <w:br/>
                            <w:t>Address:</w:t>
                          </w:r>
                          <w:r w:rsidR="007B01C3" w:rsidRPr="00502FBC">
                            <w:rPr>
                              <w:rFonts w:ascii="Segoe UI" w:hAnsi="Segoe UI" w:cs="Segoe UI"/>
                              <w:sz w:val="22"/>
                              <w:szCs w:val="22"/>
                              <w:shd w:val="clear" w:color="auto" w:fill="FFFFFF"/>
                            </w:rPr>
                            <w:br/>
                            <w:t>A-49 SITE AREA INDUS HILL CUSTOM HOUSE Hyderabad</w:t>
                          </w:r>
                          <w:r w:rsidR="00D24BD5" w:rsidRPr="00502FBC">
                            <w:rPr>
                              <w:rFonts w:ascii="Segoe UI" w:hAnsi="Segoe UI" w:cs="Segoe UI"/>
                              <w:sz w:val="22"/>
                              <w:szCs w:val="22"/>
                              <w:shd w:val="clear" w:color="auto" w:fill="FFFFFF"/>
                            </w:rPr>
                            <w:t>. 71000 Pakistan</w:t>
                          </w:r>
                          <w:r w:rsidR="007B01C3" w:rsidRPr="00502FBC">
                            <w:rPr>
                              <w:rFonts w:ascii="Segoe UI" w:hAnsi="Segoe UI" w:cs="Segoe UI"/>
                              <w:sz w:val="22"/>
                              <w:szCs w:val="22"/>
                              <w:shd w:val="clear" w:color="auto" w:fill="FFFFFF"/>
                            </w:rPr>
                            <w:br/>
                          </w:r>
                          <w:r w:rsidR="007B01C3" w:rsidRPr="00502FBC">
                            <w:rPr>
                              <w:rFonts w:ascii="Segoe UI" w:hAnsi="Segoe UI" w:cs="Segoe UI"/>
                              <w:sz w:val="22"/>
                              <w:szCs w:val="22"/>
                              <w:shd w:val="clear" w:color="auto" w:fill="FFFFFF"/>
                            </w:rPr>
                            <w:br/>
                            <w:t>LinkedIn:</w:t>
                          </w:r>
                          <w:r w:rsidR="007B01C3" w:rsidRPr="00502FBC">
                            <w:rPr>
                              <w:rFonts w:ascii="Segoe UI" w:hAnsi="Segoe UI" w:cs="Segoe UI"/>
                              <w:sz w:val="22"/>
                              <w:szCs w:val="22"/>
                              <w:shd w:val="clear" w:color="auto" w:fill="FFFFFF"/>
                            </w:rPr>
                            <w:br/>
                            <w:t xml:space="preserve">https://www.linkedin.com/in/awais-meo-15892a1b9 </w:t>
                          </w:r>
                        </w:sdtContent>
                      </w:sdt>
                    </w:p>
                    <w:p w14:paraId="3E526B87" w14:textId="5C536801" w:rsidR="00ED2E54" w:rsidRDefault="00ED2E54" w:rsidP="00ED2E54">
                      <w:pPr>
                        <w:pStyle w:val="Heading2"/>
                      </w:pPr>
                      <w:r>
                        <w:t>Date of birth</w:t>
                      </w:r>
                    </w:p>
                    <w:p w14:paraId="07116C75" w14:textId="1B0BF80E" w:rsidR="00AB3766" w:rsidRPr="00502FBC" w:rsidRDefault="00AB3766" w:rsidP="00AB3766">
                      <w:pPr>
                        <w:rPr>
                          <w:sz w:val="22"/>
                          <w:szCs w:val="22"/>
                        </w:rPr>
                      </w:pPr>
                      <w:r w:rsidRPr="00502FBC">
                        <w:rPr>
                          <w:sz w:val="22"/>
                          <w:szCs w:val="22"/>
                        </w:rPr>
                        <w:t>16/01</w:t>
                      </w:r>
                      <w:r w:rsidR="00E02DB3" w:rsidRPr="00502FBC">
                        <w:rPr>
                          <w:sz w:val="22"/>
                          <w:szCs w:val="22"/>
                        </w:rPr>
                        <w:t>/2001</w:t>
                      </w:r>
                    </w:p>
                    <w:p w14:paraId="446AB81F" w14:textId="77777777" w:rsidR="008B6BDE" w:rsidRDefault="008B6BDE" w:rsidP="008B6BDE">
                      <w:pPr>
                        <w:pStyle w:val="Heading2"/>
                      </w:pPr>
                      <w:r>
                        <w:t xml:space="preserve">REFERENCES </w:t>
                      </w:r>
                    </w:p>
                    <w:p w14:paraId="7FCB8AF1" w14:textId="6EE6AB9D" w:rsidR="009668D9" w:rsidRDefault="008B6BDE" w:rsidP="008B6BDE">
                      <w:pPr>
                        <w:pStyle w:val="ContactInfo"/>
                        <w:rPr>
                          <w:sz w:val="22"/>
                          <w:szCs w:val="22"/>
                        </w:rPr>
                      </w:pPr>
                      <w:r w:rsidRPr="00502FBC">
                        <w:rPr>
                          <w:sz w:val="22"/>
                          <w:szCs w:val="22"/>
                        </w:rPr>
                        <w:t xml:space="preserve">Available on request </w:t>
                      </w:r>
                      <w:r w:rsidR="00260579" w:rsidRPr="00502FBC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14:paraId="28B7C4D7" w14:textId="68305338" w:rsidR="00502FBC" w:rsidRPr="00502FBC" w:rsidRDefault="00C96361" w:rsidP="00502FBC">
                      <w:pPr>
                        <w:pStyle w:val="Heading2"/>
                      </w:pPr>
                      <w:r>
                        <w:t>internship</w:t>
                      </w:r>
                    </w:p>
                    <w:p w14:paraId="4AF5E4A5" w14:textId="56C73B9A" w:rsidR="00F0227E" w:rsidRPr="00634858" w:rsidRDefault="004D5A21" w:rsidP="00634858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DM Sans" w:hAnsi="DM Sans"/>
                          <w:color w:val="000000"/>
                          <w:spacing w:val="-3"/>
                          <w:sz w:val="21"/>
                          <w:szCs w:val="21"/>
                          <w:shd w:val="clear" w:color="auto" w:fill="F2F5FA"/>
                        </w:rPr>
                        <w:t>I have been selected as a Student Brand Ambassador under the Virtual Internship Program of the National Financial Literacy Program for Youth (A project of the State Bank of Pakistan).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F0227E" w:rsidRPr="000A6FAB">
        <w:rPr>
          <w:sz w:val="84"/>
        </w:rPr>
        <w:t>Muhammad Awais</w:t>
      </w:r>
    </w:p>
    <w:p w14:paraId="4E982962" w14:textId="40FB5353" w:rsidR="008E77F7" w:rsidRPr="008E77F7" w:rsidRDefault="00B537E2" w:rsidP="005226FF">
      <w:pPr>
        <w:spacing w:line="0" w:lineRule="atLeast"/>
        <w:rPr>
          <w:rFonts w:ascii="DM Sans" w:hAnsi="DM Sans"/>
          <w:color w:val="000000"/>
          <w:spacing w:val="-3"/>
          <w:sz w:val="21"/>
          <w:szCs w:val="21"/>
          <w:shd w:val="clear" w:color="auto" w:fill="F2F5FA"/>
        </w:rPr>
      </w:pPr>
      <w:r>
        <w:rPr>
          <w:rFonts w:ascii="DM Sans" w:hAnsi="DM Sans"/>
          <w:color w:val="000000"/>
          <w:spacing w:val="-3"/>
          <w:sz w:val="21"/>
          <w:szCs w:val="21"/>
          <w:shd w:val="clear" w:color="auto" w:fill="F2F5FA"/>
        </w:rPr>
        <w:t xml:space="preserve">I said to be Muhammad Awais I am from Hyderabad. I am doing BS-IT it's the 4th year bachelor's degree program I am now in the 3rd year. </w:t>
      </w:r>
    </w:p>
    <w:p w14:paraId="714439E3" w14:textId="77777777" w:rsidR="000A6FAB" w:rsidRDefault="004839F1" w:rsidP="005226FF">
      <w:pPr>
        <w:spacing w:after="0" w:line="0" w:lineRule="atLeast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E26EB28" wp14:editId="461849A7">
                <wp:simplePos x="0" y="0"/>
                <wp:positionH relativeFrom="margin">
                  <wp:align>left</wp:align>
                </wp:positionH>
                <wp:positionV relativeFrom="paragraph">
                  <wp:posOffset>243839</wp:posOffset>
                </wp:positionV>
                <wp:extent cx="44958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D4146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2pt" to="354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" strokecolor="#f7931e [3204]" strokeweight=".5pt">
                <v:stroke joinstyle="miter"/>
                <w10:wrap anchorx="margin"/>
              </v:line>
            </w:pict>
          </mc:Fallback>
        </mc:AlternateContent>
      </w:r>
      <w:r w:rsidR="000A6FAB" w:rsidRPr="000A6FAB">
        <w:rPr>
          <w:b/>
          <w:sz w:val="32"/>
        </w:rPr>
        <w:t>EDUC</w:t>
      </w:r>
      <w:r w:rsidR="000A6FAB">
        <w:rPr>
          <w:b/>
          <w:sz w:val="32"/>
        </w:rPr>
        <w:t>AT</w:t>
      </w:r>
      <w:r w:rsidR="000A6FAB" w:rsidRPr="000A6FAB">
        <w:rPr>
          <w:b/>
          <w:sz w:val="32"/>
        </w:rPr>
        <w:t>ION</w:t>
      </w:r>
    </w:p>
    <w:p w14:paraId="697F756E" w14:textId="476DD6C9" w:rsidR="00A156E5" w:rsidRPr="00CD105C" w:rsidRDefault="00A156E5" w:rsidP="005226FF">
      <w:pPr>
        <w:pStyle w:val="ListParagraph"/>
        <w:numPr>
          <w:ilvl w:val="0"/>
          <w:numId w:val="2"/>
        </w:numPr>
        <w:spacing w:after="0" w:line="0" w:lineRule="atLeast"/>
        <w:rPr>
          <w:bCs/>
          <w:sz w:val="26"/>
          <w:szCs w:val="18"/>
        </w:rPr>
      </w:pPr>
      <w:r w:rsidRPr="00CD105C">
        <w:rPr>
          <w:sz w:val="26"/>
        </w:rPr>
        <w:t>Undergraduate (Information Technology) 3</w:t>
      </w:r>
      <w:r w:rsidRPr="00CD105C">
        <w:rPr>
          <w:sz w:val="26"/>
          <w:vertAlign w:val="superscript"/>
        </w:rPr>
        <w:t>rd</w:t>
      </w:r>
      <w:r w:rsidRPr="00CD105C">
        <w:rPr>
          <w:sz w:val="26"/>
        </w:rPr>
        <w:t xml:space="preserve"> year on going University of Sindh</w:t>
      </w:r>
    </w:p>
    <w:p w14:paraId="69E19C6E" w14:textId="5DA23169" w:rsidR="002E558F" w:rsidRPr="00CD105C" w:rsidRDefault="004C265C" w:rsidP="005226FF">
      <w:pPr>
        <w:pStyle w:val="ListParagraph"/>
        <w:numPr>
          <w:ilvl w:val="0"/>
          <w:numId w:val="2"/>
        </w:numPr>
        <w:spacing w:after="0" w:line="0" w:lineRule="atLeast"/>
        <w:rPr>
          <w:bCs/>
          <w:sz w:val="26"/>
          <w:szCs w:val="18"/>
        </w:rPr>
      </w:pPr>
      <w:r w:rsidRPr="00CD105C">
        <w:rPr>
          <w:bCs/>
          <w:sz w:val="26"/>
          <w:szCs w:val="18"/>
        </w:rPr>
        <w:t>Matriculation</w:t>
      </w:r>
      <w:r w:rsidR="00DC161C" w:rsidRPr="00CD105C">
        <w:rPr>
          <w:bCs/>
          <w:sz w:val="26"/>
          <w:szCs w:val="18"/>
        </w:rPr>
        <w:t xml:space="preserve"> </w:t>
      </w:r>
      <w:r w:rsidRPr="00CD105C">
        <w:rPr>
          <w:sz w:val="26"/>
        </w:rPr>
        <w:t xml:space="preserve">2014 – 2016 Percentage </w:t>
      </w:r>
      <w:r w:rsidR="0002792E">
        <w:rPr>
          <w:sz w:val="26"/>
        </w:rPr>
        <w:t>5</w:t>
      </w:r>
      <w:r w:rsidR="000E4982">
        <w:rPr>
          <w:sz w:val="26"/>
        </w:rPr>
        <w:t>3</w:t>
      </w:r>
      <w:r w:rsidRPr="00CD105C">
        <w:rPr>
          <w:sz w:val="26"/>
        </w:rPr>
        <w:t>%</w:t>
      </w:r>
    </w:p>
    <w:p w14:paraId="255BE114" w14:textId="6604B654" w:rsidR="004839F1" w:rsidRPr="00CD105C" w:rsidRDefault="004839F1" w:rsidP="005226FF">
      <w:pPr>
        <w:pStyle w:val="ListParagraph"/>
        <w:numPr>
          <w:ilvl w:val="0"/>
          <w:numId w:val="2"/>
        </w:numPr>
        <w:spacing w:after="0" w:line="0" w:lineRule="atLeast"/>
        <w:rPr>
          <w:bCs/>
          <w:sz w:val="26"/>
          <w:szCs w:val="18"/>
        </w:rPr>
      </w:pPr>
      <w:r w:rsidRPr="00CD105C">
        <w:rPr>
          <w:bCs/>
          <w:sz w:val="26"/>
          <w:szCs w:val="18"/>
        </w:rPr>
        <w:t>Intermediate</w:t>
      </w:r>
      <w:r w:rsidR="00DC161C" w:rsidRPr="00CD105C">
        <w:rPr>
          <w:bCs/>
          <w:sz w:val="26"/>
          <w:szCs w:val="18"/>
        </w:rPr>
        <w:t xml:space="preserve"> </w:t>
      </w:r>
      <w:r w:rsidRPr="00CD105C">
        <w:rPr>
          <w:sz w:val="26"/>
        </w:rPr>
        <w:t>2016 – 2018 Percentage 62%</w:t>
      </w:r>
    </w:p>
    <w:p w14:paraId="5CD722DA" w14:textId="56898936" w:rsidR="00C7650C" w:rsidRDefault="00C7650C" w:rsidP="005226FF">
      <w:pPr>
        <w:spacing w:after="0" w:line="0" w:lineRule="atLeast"/>
        <w:rPr>
          <w:sz w:val="26"/>
        </w:rPr>
      </w:pPr>
    </w:p>
    <w:p w14:paraId="4364985D" w14:textId="2657C9E5" w:rsidR="00C7650C" w:rsidRPr="00CD105C" w:rsidRDefault="00CD105C" w:rsidP="005226FF">
      <w:pPr>
        <w:spacing w:after="0" w:line="0" w:lineRule="atLeast"/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>CERTIFICATES</w:t>
      </w:r>
    </w:p>
    <w:p w14:paraId="6002C9CD" w14:textId="1DA5F9C0" w:rsidR="00CD105C" w:rsidRPr="008E13C0" w:rsidRDefault="001F1531" w:rsidP="005226FF">
      <w:pPr>
        <w:pStyle w:val="ListParagraph"/>
        <w:numPr>
          <w:ilvl w:val="0"/>
          <w:numId w:val="3"/>
        </w:numPr>
        <w:spacing w:after="0" w:line="0" w:lineRule="atLeast"/>
        <w:rPr>
          <w:rFonts w:asciiTheme="majorHAnsi" w:hAnsiTheme="majorHAnsi" w:cstheme="majorHAnsi"/>
          <w:sz w:val="26"/>
        </w:rPr>
      </w:pPr>
      <w:r w:rsidRPr="008E13C0">
        <w:rPr>
          <w:rFonts w:asciiTheme="majorHAnsi" w:hAnsiTheme="majorHAnsi" w:cstheme="majorHAnsi"/>
          <w:sz w:val="26"/>
        </w:rPr>
        <w:t xml:space="preserve">6 Month </w:t>
      </w:r>
      <w:r w:rsidR="00C7650C" w:rsidRPr="008E13C0">
        <w:rPr>
          <w:rFonts w:asciiTheme="majorHAnsi" w:hAnsiTheme="majorHAnsi" w:cstheme="majorHAnsi"/>
          <w:sz w:val="26"/>
        </w:rPr>
        <w:t>Diploma in Information Technology</w:t>
      </w:r>
      <w:r w:rsidRPr="008E13C0">
        <w:rPr>
          <w:rFonts w:asciiTheme="majorHAnsi" w:hAnsiTheme="majorHAnsi" w:cstheme="majorHAnsi"/>
          <w:sz w:val="26"/>
        </w:rPr>
        <w:t xml:space="preserve"> from </w:t>
      </w:r>
      <w:r w:rsidR="00A9377D" w:rsidRPr="008E13C0">
        <w:rPr>
          <w:rFonts w:asciiTheme="majorHAnsi" w:hAnsiTheme="majorHAnsi" w:cstheme="majorHAnsi"/>
          <w:sz w:val="26"/>
        </w:rPr>
        <w:t>Stepp</w:t>
      </w:r>
      <w:r w:rsidR="00A2339D" w:rsidRPr="008E13C0">
        <w:rPr>
          <w:rFonts w:asciiTheme="majorHAnsi" w:hAnsiTheme="majorHAnsi" w:cstheme="majorHAnsi"/>
          <w:sz w:val="26"/>
        </w:rPr>
        <w:t xml:space="preserve">ing Stone Academy Government of Sindh </w:t>
      </w:r>
    </w:p>
    <w:p w14:paraId="49E86A78" w14:textId="4F6B3CA8" w:rsidR="002E558F" w:rsidRPr="008E13C0" w:rsidRDefault="005C19B2" w:rsidP="005226FF">
      <w:pPr>
        <w:pStyle w:val="ListParagraph"/>
        <w:numPr>
          <w:ilvl w:val="0"/>
          <w:numId w:val="3"/>
        </w:numPr>
        <w:spacing w:after="0" w:line="0" w:lineRule="atLeast"/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</w:pPr>
      <w:r w:rsidRPr="008E13C0"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>Cisco Python International Certification by Jawan Pakistan</w:t>
      </w:r>
    </w:p>
    <w:p w14:paraId="4F605AA7" w14:textId="77777777" w:rsidR="00C7650C" w:rsidRDefault="00C7650C" w:rsidP="005226FF">
      <w:pPr>
        <w:spacing w:after="0" w:line="0" w:lineRule="atLeast"/>
        <w:rPr>
          <w:sz w:val="26"/>
        </w:rPr>
      </w:pPr>
    </w:p>
    <w:p w14:paraId="1C6D04E7" w14:textId="445DC47A" w:rsidR="002E558F" w:rsidRPr="00CD105C" w:rsidRDefault="00CD105C" w:rsidP="005226FF">
      <w:pPr>
        <w:spacing w:after="0" w:line="0" w:lineRule="atLeast"/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>EXPERIENCE</w:t>
      </w:r>
    </w:p>
    <w:p w14:paraId="24155CE0" w14:textId="4A9ED900" w:rsidR="00437A06" w:rsidRPr="008E13C0" w:rsidRDefault="00437A06" w:rsidP="005226FF">
      <w:pPr>
        <w:pStyle w:val="ListParagraph"/>
        <w:numPr>
          <w:ilvl w:val="0"/>
          <w:numId w:val="4"/>
        </w:numPr>
        <w:spacing w:after="0" w:line="0" w:lineRule="atLeast"/>
        <w:rPr>
          <w:sz w:val="26"/>
        </w:rPr>
      </w:pPr>
      <w:r w:rsidRPr="008E13C0">
        <w:rPr>
          <w:sz w:val="26"/>
        </w:rPr>
        <w:t xml:space="preserve">I work as </w:t>
      </w:r>
      <w:r w:rsidR="003767D2">
        <w:rPr>
          <w:sz w:val="26"/>
        </w:rPr>
        <w:t>Data Entry Operator</w:t>
      </w:r>
      <w:r w:rsidRPr="008E13C0">
        <w:rPr>
          <w:sz w:val="26"/>
        </w:rPr>
        <w:t xml:space="preserve"> in Stratford Institute more then 1 year</w:t>
      </w:r>
    </w:p>
    <w:p w14:paraId="48E8170B" w14:textId="025AB48D" w:rsidR="00E76C95" w:rsidRPr="008E13C0" w:rsidRDefault="00E76C95" w:rsidP="005226FF">
      <w:pPr>
        <w:pStyle w:val="ListParagraph"/>
        <w:numPr>
          <w:ilvl w:val="0"/>
          <w:numId w:val="4"/>
        </w:numPr>
        <w:spacing w:after="0" w:line="0" w:lineRule="atLeast"/>
        <w:rPr>
          <w:sz w:val="26"/>
        </w:rPr>
      </w:pPr>
      <w:r w:rsidRPr="008E13C0">
        <w:rPr>
          <w:sz w:val="26"/>
        </w:rPr>
        <w:t xml:space="preserve">I also got </w:t>
      </w:r>
      <w:r w:rsidR="00DD3B91" w:rsidRPr="008E13C0">
        <w:rPr>
          <w:sz w:val="26"/>
        </w:rPr>
        <w:t>Virtually I</w:t>
      </w:r>
      <w:r w:rsidRPr="008E13C0">
        <w:rPr>
          <w:sz w:val="26"/>
        </w:rPr>
        <w:t>nternship from NFL</w:t>
      </w:r>
      <w:r w:rsidR="00DD3B91" w:rsidRPr="008E13C0">
        <w:rPr>
          <w:sz w:val="26"/>
        </w:rPr>
        <w:t>Y</w:t>
      </w:r>
      <w:r w:rsidRPr="008E13C0">
        <w:rPr>
          <w:sz w:val="26"/>
        </w:rPr>
        <w:t>-P</w:t>
      </w:r>
      <w:r w:rsidR="00DD3B91" w:rsidRPr="008E13C0">
        <w:rPr>
          <w:sz w:val="26"/>
        </w:rPr>
        <w:t xml:space="preserve"> project (State bank of Pakistan)</w:t>
      </w:r>
      <w:r w:rsidR="00AD06D7" w:rsidRPr="008E13C0">
        <w:rPr>
          <w:sz w:val="26"/>
        </w:rPr>
        <w:t xml:space="preserve"> currently enrolled online</w:t>
      </w:r>
    </w:p>
    <w:p w14:paraId="25986ECF" w14:textId="77777777" w:rsidR="000A5BB8" w:rsidRDefault="000A5BB8" w:rsidP="005226FF">
      <w:pPr>
        <w:spacing w:after="0" w:line="0" w:lineRule="atLeast"/>
        <w:rPr>
          <w:sz w:val="26"/>
        </w:rPr>
      </w:pPr>
    </w:p>
    <w:p w14:paraId="0AA23294" w14:textId="77777777" w:rsidR="00434F09" w:rsidRDefault="00434F09" w:rsidP="005226FF">
      <w:pPr>
        <w:spacing w:after="0" w:line="0" w:lineRule="atLeast"/>
        <w:rPr>
          <w:b/>
          <w:sz w:val="32"/>
        </w:rPr>
      </w:pPr>
      <w:r w:rsidRPr="00434F09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CCE69A1" wp14:editId="05B716CA">
                <wp:simplePos x="0" y="0"/>
                <wp:positionH relativeFrom="margin">
                  <wp:align>left</wp:align>
                </wp:positionH>
                <wp:positionV relativeFrom="paragraph">
                  <wp:posOffset>229235</wp:posOffset>
                </wp:positionV>
                <wp:extent cx="447675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AAF6B" id="Straight Connector 2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05pt" to="352.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" strokecolor="#f7931e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sz w:val="32"/>
        </w:rPr>
        <w:t>SKILLS</w:t>
      </w:r>
    </w:p>
    <w:p w14:paraId="0B7B1F8D" w14:textId="77777777" w:rsidR="00434F09" w:rsidRDefault="00434F09" w:rsidP="005226FF">
      <w:pPr>
        <w:pStyle w:val="ListParagraph"/>
        <w:numPr>
          <w:ilvl w:val="0"/>
          <w:numId w:val="1"/>
        </w:numPr>
        <w:spacing w:after="0" w:line="0" w:lineRule="atLeast"/>
        <w:rPr>
          <w:sz w:val="26"/>
        </w:rPr>
      </w:pPr>
      <w:r>
        <w:rPr>
          <w:sz w:val="26"/>
        </w:rPr>
        <w:t>MS – Office</w:t>
      </w:r>
    </w:p>
    <w:p w14:paraId="0D761827" w14:textId="1696F0EC" w:rsidR="00434F09" w:rsidRDefault="00434F09" w:rsidP="005226FF">
      <w:pPr>
        <w:pStyle w:val="ListParagraph"/>
        <w:numPr>
          <w:ilvl w:val="0"/>
          <w:numId w:val="1"/>
        </w:numPr>
        <w:spacing w:after="0" w:line="0" w:lineRule="atLeast"/>
        <w:rPr>
          <w:sz w:val="26"/>
        </w:rPr>
      </w:pPr>
      <w:r>
        <w:rPr>
          <w:sz w:val="26"/>
        </w:rPr>
        <w:t>HTML, CSS</w:t>
      </w:r>
    </w:p>
    <w:p w14:paraId="76052394" w14:textId="67C02B00" w:rsidR="00F2161D" w:rsidRDefault="00F2161D" w:rsidP="005226FF">
      <w:pPr>
        <w:pStyle w:val="ListParagraph"/>
        <w:numPr>
          <w:ilvl w:val="0"/>
          <w:numId w:val="1"/>
        </w:numPr>
        <w:spacing w:after="0" w:line="0" w:lineRule="atLeast"/>
        <w:rPr>
          <w:sz w:val="26"/>
        </w:rPr>
      </w:pPr>
      <w:r>
        <w:rPr>
          <w:sz w:val="26"/>
        </w:rPr>
        <w:t>Data Presentation</w:t>
      </w:r>
    </w:p>
    <w:p w14:paraId="46A8087C" w14:textId="06633413" w:rsidR="00F2161D" w:rsidRDefault="00F2161D" w:rsidP="005226FF">
      <w:pPr>
        <w:pStyle w:val="ListParagraph"/>
        <w:numPr>
          <w:ilvl w:val="0"/>
          <w:numId w:val="1"/>
        </w:numPr>
        <w:spacing w:after="0" w:line="0" w:lineRule="atLeast"/>
        <w:rPr>
          <w:sz w:val="26"/>
        </w:rPr>
      </w:pPr>
      <w:r>
        <w:rPr>
          <w:sz w:val="26"/>
        </w:rPr>
        <w:t xml:space="preserve">Data Entry </w:t>
      </w:r>
    </w:p>
    <w:p w14:paraId="4D43DA3A" w14:textId="35C93E31" w:rsidR="00F2161D" w:rsidRDefault="00F2161D" w:rsidP="005226FF">
      <w:pPr>
        <w:pStyle w:val="ListParagraph"/>
        <w:numPr>
          <w:ilvl w:val="0"/>
          <w:numId w:val="1"/>
        </w:numPr>
        <w:spacing w:after="0" w:line="0" w:lineRule="atLeast"/>
        <w:rPr>
          <w:sz w:val="26"/>
        </w:rPr>
      </w:pPr>
      <w:r>
        <w:rPr>
          <w:sz w:val="26"/>
        </w:rPr>
        <w:t>Website Design</w:t>
      </w:r>
    </w:p>
    <w:p w14:paraId="0171B5C7" w14:textId="233DA3AE" w:rsidR="00F2161D" w:rsidRDefault="00F2161D" w:rsidP="005226FF">
      <w:pPr>
        <w:pStyle w:val="ListParagraph"/>
        <w:numPr>
          <w:ilvl w:val="0"/>
          <w:numId w:val="1"/>
        </w:numPr>
        <w:spacing w:after="0" w:line="0" w:lineRule="atLeast"/>
        <w:rPr>
          <w:sz w:val="26"/>
        </w:rPr>
      </w:pPr>
      <w:r>
        <w:rPr>
          <w:sz w:val="26"/>
        </w:rPr>
        <w:t>Pictures Editing</w:t>
      </w:r>
    </w:p>
    <w:p w14:paraId="34E6AF87" w14:textId="738E8B40" w:rsidR="004C1608" w:rsidRDefault="0092471C" w:rsidP="005226FF">
      <w:pPr>
        <w:pStyle w:val="ListParagraph"/>
        <w:numPr>
          <w:ilvl w:val="0"/>
          <w:numId w:val="1"/>
        </w:numPr>
        <w:spacing w:after="0" w:line="0" w:lineRule="atLeast"/>
        <w:rPr>
          <w:sz w:val="26"/>
        </w:rPr>
      </w:pPr>
      <w:r>
        <w:rPr>
          <w:sz w:val="26"/>
        </w:rPr>
        <w:t>Social</w:t>
      </w:r>
      <w:r w:rsidR="004C1608">
        <w:rPr>
          <w:sz w:val="26"/>
        </w:rPr>
        <w:t xml:space="preserve"> Media </w:t>
      </w:r>
    </w:p>
    <w:p w14:paraId="5A3FCAC2" w14:textId="017181D2" w:rsidR="00434F09" w:rsidRPr="00A12D1A" w:rsidRDefault="00434F09" w:rsidP="005226FF">
      <w:pPr>
        <w:spacing w:after="0" w:line="0" w:lineRule="atLeast"/>
        <w:rPr>
          <w:sz w:val="26"/>
        </w:rPr>
      </w:pPr>
    </w:p>
    <w:sectPr w:rsidR="00434F09" w:rsidRPr="00A12D1A" w:rsidSect="00307B82">
      <w:headerReference w:type="default" r:id="rId9"/>
      <w:pgSz w:w="11906" w:h="16838" w:code="9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26AE6" w14:textId="77777777" w:rsidR="009B6474" w:rsidRDefault="009B6474" w:rsidP="0038101A">
      <w:pPr>
        <w:spacing w:after="0" w:line="240" w:lineRule="auto"/>
      </w:pPr>
      <w:r>
        <w:separator/>
      </w:r>
    </w:p>
  </w:endnote>
  <w:endnote w:type="continuationSeparator" w:id="0">
    <w:p w14:paraId="506236B9" w14:textId="77777777" w:rsidR="009B6474" w:rsidRDefault="009B6474" w:rsidP="0038101A">
      <w:pPr>
        <w:spacing w:after="0" w:line="240" w:lineRule="auto"/>
      </w:pPr>
      <w:r>
        <w:continuationSeparator/>
      </w:r>
    </w:p>
  </w:endnote>
  <w:endnote w:type="continuationNotice" w:id="1">
    <w:p w14:paraId="694A7780" w14:textId="77777777" w:rsidR="009B6474" w:rsidRDefault="009B64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M Sans">
    <w:altName w:val="DM Sans"/>
    <w:charset w:val="00"/>
    <w:family w:val="auto"/>
    <w:pitch w:val="variable"/>
    <w:sig w:usb0="8000002F" w:usb1="5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23566" w14:textId="77777777" w:rsidR="009B6474" w:rsidRDefault="009B6474" w:rsidP="0038101A">
      <w:pPr>
        <w:spacing w:after="0" w:line="240" w:lineRule="auto"/>
      </w:pPr>
      <w:r>
        <w:separator/>
      </w:r>
    </w:p>
  </w:footnote>
  <w:footnote w:type="continuationSeparator" w:id="0">
    <w:p w14:paraId="7CA2D28C" w14:textId="77777777" w:rsidR="009B6474" w:rsidRDefault="009B6474" w:rsidP="0038101A">
      <w:pPr>
        <w:spacing w:after="0" w:line="240" w:lineRule="auto"/>
      </w:pPr>
      <w:r>
        <w:continuationSeparator/>
      </w:r>
    </w:p>
  </w:footnote>
  <w:footnote w:type="continuationNotice" w:id="1">
    <w:p w14:paraId="3FCF7C6E" w14:textId="77777777" w:rsidR="009B6474" w:rsidRDefault="009B64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E4298B6" w14:textId="77777777" w:rsidR="0038101A" w:rsidRDefault="0038101A" w:rsidP="0038101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4354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8240" behindDoc="0" locked="1" layoutInCell="1" allowOverlap="1" wp14:anchorId="72AFA70F" wp14:editId="57A8D359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664845</wp:posOffset>
                      </wp:positionH>
                    </mc:Fallback>
                  </mc:AlternateContent>
                  <wp:positionV relativeFrom="margin">
                    <wp:align>top</wp:align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4179"/>
                              </w:tblGrid>
                              <w:tr w:rsidR="0038101A" w14:paraId="710D83A4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7ADE01095C974EE29FA0CFCFA688FCAF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14:paraId="21B2F364" w14:textId="77777777" w:rsidR="0038101A" w:rsidRPr="00187B92" w:rsidRDefault="004B71F1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profile</w:t>
                                        </w:r>
                                      </w:p>
                                    </w:sdtContent>
                                  </w:sdt>
                                  <w:p w14:paraId="692FFD18" w14:textId="191239E7" w:rsidR="0038101A" w:rsidRPr="00970D57" w:rsidRDefault="00463146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D80C89CBF792421C823E638092B05D96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D24BD5">
                                          <w:t xml:space="preserve">Phone: </w:t>
                                        </w:r>
                                        <w:r w:rsidR="00D24BD5">
                                          <w:br/>
                                          <w:t>03403532622</w:t>
                                        </w:r>
                                        <w:r w:rsidR="00D24BD5">
                                          <w:br/>
                                          <w:t>03163748154</w:t>
                                        </w:r>
                                        <w:r w:rsidR="00D24BD5">
                                          <w:br/>
                                        </w:r>
                                        <w:r w:rsidR="00D24BD5">
                                          <w:br/>
                                          <w:t>Email:</w:t>
                                        </w:r>
                                        <w:r w:rsidR="00D24BD5">
                                          <w:br/>
                                          <w:t>Mohammadawaismeo7@gmail.com</w:t>
                                        </w:r>
                                        <w:r w:rsidR="00D24BD5">
                                          <w:br/>
                                        </w:r>
                                        <w:r w:rsidR="00D24BD5">
                                          <w:br/>
                                          <w:t>Address:</w:t>
                                        </w:r>
                                        <w:r w:rsidR="00D24BD5">
                                          <w:br/>
                                          <w:t>A-49 SITE AREA INDUS HILL CUSTOM HOUSE Hyderabad. 71000 Pakistan</w:t>
                                        </w:r>
                                        <w:r w:rsidR="00D24BD5">
                                          <w:br/>
                                        </w:r>
                                        <w:r w:rsidR="00D24BD5">
                                          <w:br/>
                                          <w:t>LinkedIn:</w:t>
                                        </w:r>
                                        <w:r w:rsidR="00D24BD5">
                                          <w:br/>
                                          <w:t xml:space="preserve">https://www.linkedin.com/in/awais-meo-15892a1b9 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2E80296F" w14:textId="77777777" w:rsidR="0038101A" w:rsidRDefault="0038101A" w:rsidP="0038101A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2AFA70F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8240;visibility:visible;mso-wrap-style:square;mso-width-percent:0;mso-height-percent:0;mso-left-percent:88;mso-wrap-distance-left:9pt;mso-wrap-distance-top:3.6pt;mso-wrap-distance-right:9pt;mso-wrap-distance-bottom:3.6pt;mso-position-horizontal-relative:page;mso-position-vertical:top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4179"/>
                        </w:tblGrid>
                        <w:tr w:rsidR="0038101A" w14:paraId="710D83A4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7ADE01095C974EE29FA0CFCFA688FCAF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14:paraId="21B2F364" w14:textId="77777777" w:rsidR="0038101A" w:rsidRPr="00187B92" w:rsidRDefault="004B71F1" w:rsidP="00187B92">
                                  <w:pPr>
                                    <w:pStyle w:val="Title"/>
                                  </w:pPr>
                                  <w:r>
                                    <w:t>profile</w:t>
                                  </w:r>
                                </w:p>
                              </w:sdtContent>
                            </w:sdt>
                            <w:p w14:paraId="692FFD18" w14:textId="191239E7" w:rsidR="0038101A" w:rsidRPr="00970D57" w:rsidRDefault="00463146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D80C89CBF792421C823E638092B05D96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D24BD5">
                                    <w:t xml:space="preserve">Phone: </w:t>
                                  </w:r>
                                  <w:r w:rsidR="00D24BD5">
                                    <w:br/>
                                    <w:t>03403532622</w:t>
                                  </w:r>
                                  <w:r w:rsidR="00D24BD5">
                                    <w:br/>
                                    <w:t>03163748154</w:t>
                                  </w:r>
                                  <w:r w:rsidR="00D24BD5">
                                    <w:br/>
                                  </w:r>
                                  <w:r w:rsidR="00D24BD5">
                                    <w:br/>
                                    <w:t>Email:</w:t>
                                  </w:r>
                                  <w:r w:rsidR="00D24BD5">
                                    <w:br/>
                                    <w:t>Mohammadawaismeo7@gmail.com</w:t>
                                  </w:r>
                                  <w:r w:rsidR="00D24BD5">
                                    <w:br/>
                                  </w:r>
                                  <w:r w:rsidR="00D24BD5">
                                    <w:br/>
                                    <w:t>Address:</w:t>
                                  </w:r>
                                  <w:r w:rsidR="00D24BD5">
                                    <w:br/>
                                    <w:t>A-49 SITE AREA INDUS HILL CUSTOM HOUSE Hyderabad. 71000 Pakistan</w:t>
                                  </w:r>
                                  <w:r w:rsidR="00D24BD5">
                                    <w:br/>
                                  </w:r>
                                  <w:r w:rsidR="00D24BD5">
                                    <w:br/>
                                    <w:t>LinkedIn:</w:t>
                                  </w:r>
                                  <w:r w:rsidR="00D24BD5">
                                    <w:br/>
                                    <w:t xml:space="preserve">https://www.linkedin.com/in/awais-meo-15892a1b9 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2E80296F" w14:textId="77777777" w:rsidR="0038101A" w:rsidRDefault="0038101A" w:rsidP="0038101A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94CC0"/>
    <w:multiLevelType w:val="hybridMultilevel"/>
    <w:tmpl w:val="4C001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90747"/>
    <w:multiLevelType w:val="hybridMultilevel"/>
    <w:tmpl w:val="FFCCC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B345A"/>
    <w:multiLevelType w:val="hybridMultilevel"/>
    <w:tmpl w:val="D50A5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775BD"/>
    <w:multiLevelType w:val="hybridMultilevel"/>
    <w:tmpl w:val="D8B08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599445">
    <w:abstractNumId w:val="0"/>
  </w:num>
  <w:num w:numId="2" w16cid:durableId="160520">
    <w:abstractNumId w:val="3"/>
  </w:num>
  <w:num w:numId="3" w16cid:durableId="1109349255">
    <w:abstractNumId w:val="2"/>
  </w:num>
  <w:num w:numId="4" w16cid:durableId="1506939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1F1"/>
    <w:rsid w:val="00006E75"/>
    <w:rsid w:val="000217FD"/>
    <w:rsid w:val="0002792E"/>
    <w:rsid w:val="00073396"/>
    <w:rsid w:val="000A5BB8"/>
    <w:rsid w:val="000A6FAB"/>
    <w:rsid w:val="000B00E8"/>
    <w:rsid w:val="000E4982"/>
    <w:rsid w:val="000E4A40"/>
    <w:rsid w:val="00154354"/>
    <w:rsid w:val="001F1531"/>
    <w:rsid w:val="00260579"/>
    <w:rsid w:val="002668D3"/>
    <w:rsid w:val="00293B83"/>
    <w:rsid w:val="002E558F"/>
    <w:rsid w:val="00304E6D"/>
    <w:rsid w:val="00307B82"/>
    <w:rsid w:val="003458BF"/>
    <w:rsid w:val="003767D2"/>
    <w:rsid w:val="0038101A"/>
    <w:rsid w:val="003C2FFA"/>
    <w:rsid w:val="00434F09"/>
    <w:rsid w:val="00437A06"/>
    <w:rsid w:val="00463146"/>
    <w:rsid w:val="00480A8B"/>
    <w:rsid w:val="004839F1"/>
    <w:rsid w:val="004B71F1"/>
    <w:rsid w:val="004C1608"/>
    <w:rsid w:val="004C265C"/>
    <w:rsid w:val="004D5A21"/>
    <w:rsid w:val="004F38ED"/>
    <w:rsid w:val="00502FBC"/>
    <w:rsid w:val="005226FF"/>
    <w:rsid w:val="0053185B"/>
    <w:rsid w:val="005921BE"/>
    <w:rsid w:val="005C0509"/>
    <w:rsid w:val="005C19B2"/>
    <w:rsid w:val="005E4F77"/>
    <w:rsid w:val="00622EE2"/>
    <w:rsid w:val="00634858"/>
    <w:rsid w:val="006A3CE7"/>
    <w:rsid w:val="006D109C"/>
    <w:rsid w:val="006D163C"/>
    <w:rsid w:val="006D6983"/>
    <w:rsid w:val="007B01C3"/>
    <w:rsid w:val="007B31DB"/>
    <w:rsid w:val="007D6CAA"/>
    <w:rsid w:val="008961D9"/>
    <w:rsid w:val="008B4A91"/>
    <w:rsid w:val="008B6BDE"/>
    <w:rsid w:val="008E13C0"/>
    <w:rsid w:val="008E77F7"/>
    <w:rsid w:val="0092471C"/>
    <w:rsid w:val="00953E96"/>
    <w:rsid w:val="009668D9"/>
    <w:rsid w:val="00974B71"/>
    <w:rsid w:val="009B6474"/>
    <w:rsid w:val="00A06E52"/>
    <w:rsid w:val="00A12D1A"/>
    <w:rsid w:val="00A156E5"/>
    <w:rsid w:val="00A2339D"/>
    <w:rsid w:val="00A3492B"/>
    <w:rsid w:val="00A72532"/>
    <w:rsid w:val="00A9377D"/>
    <w:rsid w:val="00AB3766"/>
    <w:rsid w:val="00AD06D7"/>
    <w:rsid w:val="00B537E2"/>
    <w:rsid w:val="00BE17A8"/>
    <w:rsid w:val="00C437DE"/>
    <w:rsid w:val="00C70F72"/>
    <w:rsid w:val="00C75180"/>
    <w:rsid w:val="00C7650C"/>
    <w:rsid w:val="00C96361"/>
    <w:rsid w:val="00CD105C"/>
    <w:rsid w:val="00D24BD5"/>
    <w:rsid w:val="00D34459"/>
    <w:rsid w:val="00DC161C"/>
    <w:rsid w:val="00DD3B91"/>
    <w:rsid w:val="00E02DB3"/>
    <w:rsid w:val="00E07C0A"/>
    <w:rsid w:val="00E76C95"/>
    <w:rsid w:val="00ED2E54"/>
    <w:rsid w:val="00F0227E"/>
    <w:rsid w:val="00F11A8B"/>
    <w:rsid w:val="00F2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2ADF8B"/>
  <w15:chartTrackingRefBased/>
  <w15:docId w15:val="{FCEFA13C-1785-4F92-9973-40A152BA2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509"/>
  </w:style>
  <w:style w:type="paragraph" w:styleId="Heading1">
    <w:name w:val="heading 1"/>
    <w:basedOn w:val="Normal"/>
    <w:next w:val="Normal"/>
    <w:link w:val="Heading1Char"/>
    <w:uiPriority w:val="3"/>
    <w:qFormat/>
    <w:rsid w:val="0038101A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3"/>
    <w:unhideWhenUsed/>
    <w:qFormat/>
    <w:rsid w:val="0038101A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74B71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aps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974B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44904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74B71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74B71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customStyle="1" w:styleId="ContactInfo">
    <w:name w:val="Contact Info"/>
    <w:basedOn w:val="Normal"/>
    <w:uiPriority w:val="4"/>
    <w:qFormat/>
    <w:rsid w:val="0038101A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38101A"/>
    <w:rPr>
      <w:b/>
      <w:bCs/>
    </w:rPr>
  </w:style>
  <w:style w:type="paragraph" w:styleId="Title">
    <w:name w:val="Title"/>
    <w:basedOn w:val="Normal"/>
    <w:link w:val="TitleChar"/>
    <w:uiPriority w:val="1"/>
    <w:qFormat/>
    <w:rsid w:val="0038101A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38101A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38101A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38101A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38101A"/>
    <w:rPr>
      <w:rFonts w:asciiTheme="majorHAnsi" w:eastAsiaTheme="minorEastAsia" w:hAnsiTheme="majorHAnsi"/>
      <w:caps/>
      <w:color w:val="5A5A5A" w:themeColor="text1" w:themeTint="A5"/>
      <w:sz w:val="24"/>
      <w:szCs w:val="24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38101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8101A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38101A"/>
    <w:rPr>
      <w:rFonts w:asciiTheme="majorHAnsi" w:eastAsiaTheme="minorEastAsia" w:hAnsiTheme="majorHAnsi"/>
      <w:color w:val="864A04" w:themeColor="accent1" w:themeShade="80"/>
      <w:sz w:val="28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8101A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38101A"/>
    <w:rPr>
      <w:rFonts w:eastAsiaTheme="minorEastAsia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38101A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losing">
    <w:name w:val="Closing"/>
    <w:basedOn w:val="Normal"/>
    <w:next w:val="Signature"/>
    <w:link w:val="ClosingChar"/>
    <w:uiPriority w:val="6"/>
    <w:qFormat/>
    <w:rsid w:val="0038101A"/>
    <w:pPr>
      <w:spacing w:before="720" w:after="0" w:line="240" w:lineRule="auto"/>
    </w:pPr>
    <w:rPr>
      <w:rFonts w:eastAsiaTheme="minorEastAsia"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6"/>
    <w:rsid w:val="00974B71"/>
    <w:rPr>
      <w:rFonts w:eastAsiaTheme="minorEastAsia"/>
      <w:bCs/>
      <w:sz w:val="24"/>
      <w:szCs w:val="18"/>
    </w:rPr>
  </w:style>
  <w:style w:type="paragraph" w:styleId="Signature">
    <w:name w:val="Signature"/>
    <w:basedOn w:val="Normal"/>
    <w:next w:val="Normal"/>
    <w:link w:val="SignatureChar"/>
    <w:uiPriority w:val="7"/>
    <w:qFormat/>
    <w:rsid w:val="0038101A"/>
    <w:pPr>
      <w:spacing w:before="720" w:line="240" w:lineRule="auto"/>
      <w:contextualSpacing/>
    </w:pPr>
    <w:rPr>
      <w:rFonts w:eastAsiaTheme="minorEastAsia"/>
      <w:bCs/>
      <w:color w:val="262626" w:themeColor="text1" w:themeTint="D9"/>
      <w:szCs w:val="18"/>
    </w:rPr>
  </w:style>
  <w:style w:type="character" w:customStyle="1" w:styleId="SignatureChar">
    <w:name w:val="Signature Char"/>
    <w:basedOn w:val="DefaultParagraphFont"/>
    <w:link w:val="Signature"/>
    <w:uiPriority w:val="7"/>
    <w:rsid w:val="00974B71"/>
    <w:rPr>
      <w:rFonts w:eastAsiaTheme="minorEastAsia"/>
      <w:bCs/>
      <w:color w:val="262626" w:themeColor="text1" w:themeTint="D9"/>
      <w:sz w:val="24"/>
      <w:szCs w:val="18"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38101A"/>
    <w:pPr>
      <w:spacing w:before="800" w:after="180" w:line="240" w:lineRule="auto"/>
    </w:pPr>
    <w:rPr>
      <w:rFonts w:eastAsiaTheme="minorEastAsia"/>
      <w:bCs/>
      <w:color w:val="262626" w:themeColor="text1" w:themeTint="D9"/>
      <w:szCs w:val="18"/>
    </w:rPr>
  </w:style>
  <w:style w:type="character" w:customStyle="1" w:styleId="SalutationChar">
    <w:name w:val="Salutation Char"/>
    <w:basedOn w:val="DefaultParagraphFont"/>
    <w:link w:val="Salutation"/>
    <w:uiPriority w:val="5"/>
    <w:rsid w:val="00974B71"/>
    <w:rPr>
      <w:rFonts w:eastAsiaTheme="minorEastAsia"/>
      <w:bCs/>
      <w:color w:val="262626" w:themeColor="text1" w:themeTint="D9"/>
      <w:sz w:val="24"/>
      <w:szCs w:val="18"/>
    </w:rPr>
  </w:style>
  <w:style w:type="character" w:customStyle="1" w:styleId="Heading3Char">
    <w:name w:val="Heading 3 Char"/>
    <w:basedOn w:val="DefaultParagraphFont"/>
    <w:link w:val="Heading3"/>
    <w:uiPriority w:val="3"/>
    <w:rsid w:val="00974B71"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74B71"/>
    <w:rPr>
      <w:rFonts w:asciiTheme="majorHAnsi" w:eastAsiaTheme="majorEastAsia" w:hAnsiTheme="majorHAnsi" w:cstheme="majorBidi"/>
      <w:color w:val="844904" w:themeColor="accent1" w:themeShade="7F"/>
      <w:sz w:val="24"/>
      <w:szCs w:val="24"/>
    </w:rPr>
  </w:style>
  <w:style w:type="paragraph" w:styleId="Date">
    <w:name w:val="Date"/>
    <w:basedOn w:val="Normal"/>
    <w:next w:val="Normal"/>
    <w:link w:val="DateChar"/>
    <w:uiPriority w:val="5"/>
    <w:qFormat/>
    <w:rsid w:val="00974B71"/>
    <w:pPr>
      <w:spacing w:before="720" w:line="240" w:lineRule="auto"/>
      <w:contextualSpacing/>
    </w:pPr>
    <w:rPr>
      <w:rFonts w:asciiTheme="majorHAnsi" w:eastAsiaTheme="minorEastAsia" w:hAnsiTheme="majorHAnsi"/>
      <w:bCs/>
      <w:color w:val="262626" w:themeColor="text1" w:themeTint="D9"/>
      <w:szCs w:val="18"/>
    </w:rPr>
  </w:style>
  <w:style w:type="character" w:customStyle="1" w:styleId="DateChar">
    <w:name w:val="Date Char"/>
    <w:basedOn w:val="DefaultParagraphFont"/>
    <w:link w:val="Date"/>
    <w:uiPriority w:val="5"/>
    <w:rsid w:val="005C0509"/>
    <w:rPr>
      <w:rFonts w:asciiTheme="majorHAnsi" w:eastAsiaTheme="minorEastAsia" w:hAnsiTheme="majorHAnsi"/>
      <w:bCs/>
      <w:color w:val="262626" w:themeColor="text1" w:themeTint="D9"/>
      <w:szCs w:val="18"/>
    </w:rPr>
  </w:style>
  <w:style w:type="paragraph" w:styleId="ListParagraph">
    <w:name w:val="List Paragraph"/>
    <w:basedOn w:val="Normal"/>
    <w:uiPriority w:val="34"/>
    <w:unhideWhenUsed/>
    <w:qFormat/>
    <w:rsid w:val="00434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wais%20Meo\AppData\Roaming\Microsoft\Templates\Cover%20Letter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5D29EA706447938A833764E4890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3B041-B15E-41F5-B495-271D93D6C51E}"/>
      </w:docPartPr>
      <w:docPartBody>
        <w:p w:rsidR="003066C0" w:rsidRDefault="00613C66">
          <w:pPr>
            <w:pStyle w:val="AA5D29EA706447938A833764E489072A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DAB7DCECFFE54D32A0A88F9AA34E0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DA53E-DEB2-4A69-888C-0DA59A0718C5}"/>
      </w:docPartPr>
      <w:docPartBody>
        <w:p w:rsidR="003066C0" w:rsidRDefault="00613C66">
          <w:pPr>
            <w:pStyle w:val="DAB7DCECFFE54D32A0A88F9AA34E060E"/>
          </w:pPr>
          <w:r>
            <w:t>Position Title</w:t>
          </w:r>
        </w:p>
      </w:docPartBody>
    </w:docPart>
    <w:docPart>
      <w:docPartPr>
        <w:name w:val="7ADE01095C974EE29FA0CFCFA688F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76BB2-E177-4512-9AB3-B417F3FD6072}"/>
      </w:docPartPr>
      <w:docPartBody>
        <w:p w:rsidR="003066C0" w:rsidRDefault="00613C66">
          <w:pPr>
            <w:pStyle w:val="7ADE01095C974EE29FA0CFCFA688FCAF"/>
          </w:pPr>
          <w:r>
            <w:t>Street Address</w:t>
          </w:r>
          <w:r>
            <w:br/>
            <w:t>City, ST ZIP Code</w:t>
          </w:r>
        </w:p>
      </w:docPartBody>
    </w:docPart>
    <w:docPart>
      <w:docPartPr>
        <w:name w:val="D80C89CBF792421C823E638092B05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E562E-0F98-447D-968B-C2574A367D81}"/>
      </w:docPartPr>
      <w:docPartBody>
        <w:p w:rsidR="003066C0" w:rsidRDefault="00613C66">
          <w:pPr>
            <w:pStyle w:val="D80C89CBF792421C823E638092B05D96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M Sans">
    <w:altName w:val="DM Sans"/>
    <w:charset w:val="00"/>
    <w:family w:val="auto"/>
    <w:pitch w:val="variable"/>
    <w:sig w:usb0="8000002F" w:usb1="5000205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C66"/>
    <w:rsid w:val="003066C0"/>
    <w:rsid w:val="005669D4"/>
    <w:rsid w:val="00613C66"/>
    <w:rsid w:val="00742D16"/>
    <w:rsid w:val="009033D9"/>
    <w:rsid w:val="00A702B2"/>
    <w:rsid w:val="00C6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A5D29EA706447938A833764E489072A">
    <w:name w:val="AA5D29EA706447938A833764E489072A"/>
  </w:style>
  <w:style w:type="paragraph" w:customStyle="1" w:styleId="DAB7DCECFFE54D32A0A88F9AA34E060E">
    <w:name w:val="DAB7DCECFFE54D32A0A88F9AA34E060E"/>
  </w:style>
  <w:style w:type="paragraph" w:customStyle="1" w:styleId="7ADE01095C974EE29FA0CFCFA688FCAF">
    <w:name w:val="7ADE01095C974EE29FA0CFCFA688FCAF"/>
  </w:style>
  <w:style w:type="paragraph" w:customStyle="1" w:styleId="D80C89CBF792421C823E638092B05D96">
    <w:name w:val="D80C89CBF792421C823E638092B05D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Phone: 
03403532622
03163748154
Email:
Mohammadawaismeo7@gmail.com
Address:
A-49 SITE AREA INDUS HILL CUSTOM HOUSE Hyderabad. 71000 Pakistan
LinkedIn:
https://www.linkedin.com/in/awais-meo-15892a1b9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(Professional)</Template>
  <TotalTime>462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Muhammad Awais</cp:lastModifiedBy>
  <cp:revision>68</cp:revision>
  <cp:lastPrinted>2022-06-13T08:30:00Z</cp:lastPrinted>
  <dcterms:created xsi:type="dcterms:W3CDTF">2020-09-28T17:47:00Z</dcterms:created>
  <dcterms:modified xsi:type="dcterms:W3CDTF">2022-06-14T21:57:00Z</dcterms:modified>
</cp:coreProperties>
</file>